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04969" w14:textId="13683995" w:rsidR="00923A1B" w:rsidRDefault="003D13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FA663" wp14:editId="59ECC39C">
                <wp:simplePos x="0" y="0"/>
                <wp:positionH relativeFrom="margin">
                  <wp:posOffset>-228600</wp:posOffset>
                </wp:positionH>
                <wp:positionV relativeFrom="paragraph">
                  <wp:posOffset>-781051</wp:posOffset>
                </wp:positionV>
                <wp:extent cx="752475" cy="962025"/>
                <wp:effectExtent l="0" t="0" r="28575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50F6F" id="矩形 43" o:spid="_x0000_s1026" style="position:absolute;left:0;text-align:left;margin-left:-18pt;margin-top:-61.5pt;width:59.2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" fillcolor="#ffc000 [3207]" strokecolor="#7f5f00 [1607]" strokeweight="1pt">
                <w10:wrap anchorx="margin"/>
              </v:rect>
            </w:pict>
          </mc:Fallback>
        </mc:AlternateContent>
      </w:r>
      <w:r w:rsidR="0081005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CA22EA9" wp14:editId="0054A9ED">
                <wp:simplePos x="0" y="0"/>
                <wp:positionH relativeFrom="margin">
                  <wp:posOffset>1085850</wp:posOffset>
                </wp:positionH>
                <wp:positionV relativeFrom="paragraph">
                  <wp:posOffset>-809625</wp:posOffset>
                </wp:positionV>
                <wp:extent cx="3219450" cy="600075"/>
                <wp:effectExtent l="0" t="0" r="0" b="0"/>
                <wp:wrapNone/>
                <wp:docPr id="1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00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C9716B" w14:textId="146C0A52" w:rsidR="00923A1B" w:rsidRPr="0081005E" w:rsidRDefault="0081005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前端开发工程师</w:t>
                            </w:r>
                            <w:r w:rsidR="00AE2543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E2543">
                              <w:rPr>
                                <w:sz w:val="48"/>
                                <w:szCs w:val="48"/>
                              </w:rPr>
                              <w:t>WEB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22EA9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85.5pt;margin-top:-63.75pt;width:253.5pt;height:47.25pt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" filled="f" stroked="f">
                <v:textbox>
                  <w:txbxContent>
                    <w:p w14:paraId="67C9716B" w14:textId="146C0A52" w:rsidR="00923A1B" w:rsidRPr="0081005E" w:rsidRDefault="0081005E">
                      <w:pPr>
                        <w:pStyle w:val="a3"/>
                        <w:spacing w:before="0" w:beforeAutospacing="0" w:after="0" w:afterAutospacing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前端开发工程师</w:t>
                      </w:r>
                      <w:r w:rsidR="00AE2543">
                        <w:rPr>
                          <w:rFonts w:hint="eastAsia"/>
                          <w:sz w:val="48"/>
                          <w:szCs w:val="48"/>
                        </w:rPr>
                        <w:t xml:space="preserve"> </w:t>
                      </w:r>
                      <w:r w:rsidR="00AE2543">
                        <w:rPr>
                          <w:sz w:val="48"/>
                          <w:szCs w:val="48"/>
                        </w:rPr>
                        <w:t>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05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7D9E40" wp14:editId="420EAFCC">
                <wp:simplePos x="0" y="0"/>
                <wp:positionH relativeFrom="margin">
                  <wp:posOffset>3818255</wp:posOffset>
                </wp:positionH>
                <wp:positionV relativeFrom="paragraph">
                  <wp:posOffset>-352425</wp:posOffset>
                </wp:positionV>
                <wp:extent cx="2152650" cy="762000"/>
                <wp:effectExtent l="0" t="0" r="0" b="0"/>
                <wp:wrapNone/>
                <wp:docPr id="2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6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F0D1F5" w14:textId="445A51CB" w:rsidR="00923A1B" w:rsidRDefault="0081005E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</w:rPr>
                              <w:t>手机：</w:t>
                            </w:r>
                            <w:r w:rsidR="003D1322">
                              <w:rPr>
                                <w:rFonts w:ascii="微软雅黑" w:eastAsia="微软雅黑" w:hAnsi="微软雅黑" w:cstheme="minorBidi" w:hint="eastAsia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</w:rPr>
                              <w:t xml:space="preserve">152 0000 0000  </w:t>
                            </w:r>
                          </w:p>
                          <w:p w14:paraId="65B38BC7" w14:textId="01E68CEF" w:rsidR="00923A1B" w:rsidRDefault="0081005E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</w:rPr>
                              <w:t>E-mail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 w:rsidR="003D1322">
                              <w:rPr>
                                <w:rFonts w:ascii="微软雅黑" w:eastAsia="微软雅黑" w:hAnsi="微软雅黑" w:cstheme="minorBidi" w:hint="eastAsia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</w:rPr>
                              <w:t>125612@qq.com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9E40" id="文本框 34" o:spid="_x0000_s1027" type="#_x0000_t202" style="position:absolute;left:0;text-align:left;margin-left:300.65pt;margin-top:-27.75pt;width:169.5pt;height:60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" filled="f" stroked="f">
                <v:textbox>
                  <w:txbxContent>
                    <w:p w14:paraId="44F0D1F5" w14:textId="445A51CB" w:rsidR="00923A1B" w:rsidRDefault="0081005E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D0D0D" w:themeColor="text1" w:themeTint="F2"/>
                          <w:kern w:val="24"/>
                          <w:sz w:val="22"/>
                          <w:szCs w:val="22"/>
                        </w:rPr>
                        <w:t>手机：</w:t>
                      </w:r>
                      <w:r w:rsidR="003D1322">
                        <w:rPr>
                          <w:rFonts w:ascii="微软雅黑" w:eastAsia="微软雅黑" w:hAnsi="微软雅黑" w:cstheme="minorBidi" w:hint="eastAsia"/>
                          <w:color w:val="0D0D0D" w:themeColor="text1" w:themeTint="F2"/>
                          <w:kern w:val="24"/>
                          <w:sz w:val="22"/>
                          <w:szCs w:val="22"/>
                        </w:rPr>
                        <w:t xml:space="preserve">152 0000 0000  </w:t>
                      </w:r>
                    </w:p>
                    <w:p w14:paraId="65B38BC7" w14:textId="01E68CEF" w:rsidR="00923A1B" w:rsidRDefault="0081005E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</w:rPr>
                        <w:t>E-mail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D0D0D" w:themeColor="text1" w:themeTint="F2"/>
                          <w:kern w:val="24"/>
                          <w:sz w:val="22"/>
                          <w:szCs w:val="22"/>
                        </w:rPr>
                        <w:t>：</w:t>
                      </w:r>
                      <w:r w:rsidR="003D1322">
                        <w:rPr>
                          <w:rFonts w:ascii="微软雅黑" w:eastAsia="微软雅黑" w:hAnsi="微软雅黑" w:cstheme="minorBidi" w:hint="eastAsia"/>
                          <w:color w:val="0D0D0D" w:themeColor="text1" w:themeTint="F2"/>
                          <w:kern w:val="24"/>
                          <w:sz w:val="22"/>
                          <w:szCs w:val="22"/>
                        </w:rPr>
                        <w:t>125612@qq.com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05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8254DC" wp14:editId="6524D622">
                <wp:simplePos x="0" y="0"/>
                <wp:positionH relativeFrom="column">
                  <wp:posOffset>1219199</wp:posOffset>
                </wp:positionH>
                <wp:positionV relativeFrom="paragraph">
                  <wp:posOffset>-209550</wp:posOffset>
                </wp:positionV>
                <wp:extent cx="180975" cy="190500"/>
                <wp:effectExtent l="0" t="0" r="9525" b="0"/>
                <wp:wrapNone/>
                <wp:docPr id="37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0975" cy="190500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95C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466" id="KSO_Shape" o:spid="_x0000_s1026" style="position:absolute;left:0;text-align:left;margin-left:96pt;margin-top:-16.5pt;width:14.25pt;height:1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#3195c7" stroked="f">
                <v:path arrowok="t" o:connecttype="custom" o:connectlocs="16933,149697;117680,58644;104716,115507;99578,81150;93682,71653;97923,70611;101371,68797;104095,66326;106060,63122;107543,58644;51624,126085;61106,80532;51624,81652;55314,71036;59003,69453;61968,67214;64175,64280;65727,60651;19483,27123;15594,30094;13735,34993;14354,161078;17315,165129;21927,166711;154868,165554;158207,161888;159206,35919;157760,30788;154146,27431;139895,32949;30327,26698;121168,20950;150979,11304;157485,12423;163233,15510;167880,20294;171185,26351;172803,33450;172665,161233;170737,168139;167192,174003;162338,178517;156452,181295;21927,182105;15421,180986;9638,177861;4991,173116;1721,167058;103,159998;241,32177;2134,25271;5680,19368;10568,14854;16454,12076;33012,11304" o:connectangles="0,0,0,0,0,0,0,0,0,0,0,0,0,0,0,0,0,0,0,0,0,0,0,0,0,0,0,0,0,0,0,0,0,0,0,0,0,0,0,0,0,0,0,0,0,0,0,0,0,0,0,0,0,0,0"/>
              </v:shape>
            </w:pict>
          </mc:Fallback>
        </mc:AlternateContent>
      </w:r>
      <w:r w:rsidR="0081005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253D57" wp14:editId="53614C8D">
                <wp:simplePos x="0" y="0"/>
                <wp:positionH relativeFrom="column">
                  <wp:posOffset>1257300</wp:posOffset>
                </wp:positionH>
                <wp:positionV relativeFrom="paragraph">
                  <wp:posOffset>104775</wp:posOffset>
                </wp:positionV>
                <wp:extent cx="114300" cy="200025"/>
                <wp:effectExtent l="38100" t="0" r="38100" b="9525"/>
                <wp:wrapNone/>
                <wp:docPr id="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00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195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28C4" id="KSO_Shape" o:spid="_x0000_s1026" style="position:absolute;left:0;text-align:left;margin-left:99pt;margin-top:8.25pt;width:9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3195c7" stroked="f" strokeweight="1pt">
                <v:stroke joinstyle="miter"/>
                <v:path arrowok="t"/>
              </v:shape>
            </w:pict>
          </mc:Fallback>
        </mc:AlternateContent>
      </w:r>
      <w:r w:rsidR="008100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0EBD7" wp14:editId="690CA65E">
                <wp:simplePos x="0" y="0"/>
                <wp:positionH relativeFrom="column">
                  <wp:posOffset>-273050</wp:posOffset>
                </wp:positionH>
                <wp:positionV relativeFrom="paragraph">
                  <wp:posOffset>247015</wp:posOffset>
                </wp:positionV>
                <wp:extent cx="866775" cy="238125"/>
                <wp:effectExtent l="0" t="0" r="28575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5D6F7" id="矩形 44" o:spid="_x0000_s1026" style="position:absolute;left:0;text-align:left;margin-left:-21.5pt;margin-top:19.45pt;width:68.25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" fillcolor="#5b9bd5 [3204]" strokecolor="#1f4d78 [1604]" strokeweight="1pt"/>
            </w:pict>
          </mc:Fallback>
        </mc:AlternateContent>
      </w:r>
      <w:r w:rsidR="0081005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C9C9A5" wp14:editId="197A6FA8">
                <wp:simplePos x="0" y="0"/>
                <wp:positionH relativeFrom="column">
                  <wp:posOffset>1381125</wp:posOffset>
                </wp:positionH>
                <wp:positionV relativeFrom="paragraph">
                  <wp:posOffset>-352425</wp:posOffset>
                </wp:positionV>
                <wp:extent cx="1724025" cy="695325"/>
                <wp:effectExtent l="0" t="0" r="0" b="0"/>
                <wp:wrapNone/>
                <wp:docPr id="30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95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FBC321" w14:textId="28A27F1F" w:rsidR="00923A1B" w:rsidRDefault="0081005E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</w:rPr>
                              <w:t>毕业年份</w:t>
                            </w:r>
                            <w:r w:rsidR="003D1322">
                              <w:rPr>
                                <w:rFonts w:ascii="微软雅黑" w:eastAsia="微软雅黑" w:hAnsi="微软雅黑" w:cstheme="minorBidi" w:hint="eastAsia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 w:rsidR="003D1322">
                              <w:rPr>
                                <w:rFonts w:ascii="微软雅黑" w:eastAsia="微软雅黑" w:hAnsi="微软雅黑" w:cstheme="minorBidi" w:hint="eastAsia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</w:rPr>
                              <w:t>1991.07.07</w:t>
                            </w:r>
                          </w:p>
                          <w:p w14:paraId="4B79B688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</w:rPr>
                              <w:t>现居：湖北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</w:rPr>
                              <w:t>武汉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C9A5" id="文本框 48" o:spid="_x0000_s1028" type="#_x0000_t202" style="position:absolute;left:0;text-align:left;margin-left:108.75pt;margin-top:-27.75pt;width:135.75pt;height:5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" filled="f" stroked="f">
                <v:textbox>
                  <w:txbxContent>
                    <w:p w14:paraId="6EFBC321" w14:textId="28A27F1F" w:rsidR="00923A1B" w:rsidRDefault="0081005E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D0D0D" w:themeColor="text1" w:themeTint="F2"/>
                          <w:kern w:val="24"/>
                          <w:sz w:val="22"/>
                          <w:szCs w:val="22"/>
                        </w:rPr>
                        <w:t>毕业年份</w:t>
                      </w:r>
                      <w:r w:rsidR="003D1322">
                        <w:rPr>
                          <w:rFonts w:ascii="微软雅黑" w:eastAsia="微软雅黑" w:hAnsi="微软雅黑" w:cstheme="minorBidi" w:hint="eastAsia"/>
                          <w:color w:val="0D0D0D" w:themeColor="text1" w:themeTint="F2"/>
                          <w:kern w:val="24"/>
                          <w:sz w:val="22"/>
                          <w:szCs w:val="22"/>
                        </w:rPr>
                        <w:t>：</w:t>
                      </w:r>
                      <w:r w:rsidR="003D1322">
                        <w:rPr>
                          <w:rFonts w:ascii="微软雅黑" w:eastAsia="微软雅黑" w:hAnsi="微软雅黑" w:cstheme="minorBidi" w:hint="eastAsia"/>
                          <w:color w:val="0D0D0D" w:themeColor="text1" w:themeTint="F2"/>
                          <w:kern w:val="24"/>
                          <w:sz w:val="22"/>
                          <w:szCs w:val="22"/>
                        </w:rPr>
                        <w:t>1991.07.07</w:t>
                      </w:r>
                    </w:p>
                    <w:p w14:paraId="4B79B688" w14:textId="77777777" w:rsidR="00923A1B" w:rsidRDefault="003D1322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D0D0D" w:themeColor="text1" w:themeTint="F2"/>
                          <w:kern w:val="24"/>
                          <w:sz w:val="22"/>
                          <w:szCs w:val="22"/>
                        </w:rPr>
                        <w:t>现居：湖北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D0D0D" w:themeColor="text1" w:themeTint="F2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D0D0D" w:themeColor="text1" w:themeTint="F2"/>
                          <w:kern w:val="24"/>
                          <w:sz w:val="22"/>
                          <w:szCs w:val="22"/>
                        </w:rPr>
                        <w:t>·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D0D0D" w:themeColor="text1" w:themeTint="F2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D0D0D" w:themeColor="text1" w:themeTint="F2"/>
                          <w:kern w:val="24"/>
                          <w:sz w:val="22"/>
                          <w:szCs w:val="22"/>
                        </w:rPr>
                        <w:t>武汉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D0D0D" w:themeColor="text1" w:themeTint="F2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81005E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FE9600" wp14:editId="2615EA12">
                <wp:simplePos x="0" y="0"/>
                <wp:positionH relativeFrom="column">
                  <wp:posOffset>3590290</wp:posOffset>
                </wp:positionH>
                <wp:positionV relativeFrom="paragraph">
                  <wp:posOffset>-190500</wp:posOffset>
                </wp:positionV>
                <wp:extent cx="200025" cy="180975"/>
                <wp:effectExtent l="0" t="0" r="9525" b="9525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200025" cy="18097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95C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37AD" id="KSO_Shape" o:spid="_x0000_s1026" style="position:absolute;left:0;text-align:left;margin-left:282.7pt;margin-top:-15pt;width:15.75pt;height:14.25pt;flip:x 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3195c7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288331354;2147483646,2147483646;2147483646,2147483646;2147483646,2147483646;2147483646,2147483646;1423945181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 w:rsidR="0081005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65962E" wp14:editId="67FFDCFC">
                <wp:simplePos x="0" y="0"/>
                <wp:positionH relativeFrom="column">
                  <wp:posOffset>3600450</wp:posOffset>
                </wp:positionH>
                <wp:positionV relativeFrom="paragraph">
                  <wp:posOffset>123826</wp:posOffset>
                </wp:positionV>
                <wp:extent cx="161925" cy="171450"/>
                <wp:effectExtent l="0" t="0" r="28575" b="19050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5" cy="17145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487D" id="KSO_Shape" o:spid="_x0000_s1026" style="position:absolute;left:0;text-align:left;margin-left:283.5pt;margin-top:9.75pt;width:12.75pt;height:13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white [3201]" strokecolor="#4472c4 [3208]" strokeweight="1pt">
                <v:stroke joinstyle="miter"/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81005E">
        <w:rPr>
          <w:noProof/>
        </w:rPr>
        <mc:AlternateContent>
          <mc:Choice Requires="wps">
            <w:drawing>
              <wp:anchor distT="0" distB="0" distL="114300" distR="114300" simplePos="0" relativeHeight="251618303" behindDoc="0" locked="0" layoutInCell="1" allowOverlap="1" wp14:anchorId="32533938" wp14:editId="262C41B9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7524750" cy="1438275"/>
                <wp:effectExtent l="0" t="0" r="19050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58314" id="矩形 42" o:spid="_x0000_s1026" style="position:absolute;left:0;text-align:left;margin-left:541.3pt;margin-top:-70.5pt;width:592.5pt;height:113.25pt;z-index:25161830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" fillcolor="#a5a5a5 [3206]" strokecolor="#525252 [1606]" strokeweight="1pt">
                <w10:wrap anchorx="page"/>
              </v:rect>
            </w:pict>
          </mc:Fallback>
        </mc:AlternateContent>
      </w:r>
      <w:r w:rsidR="0081005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7712B22" wp14:editId="44D73933">
                <wp:simplePos x="0" y="0"/>
                <wp:positionH relativeFrom="margin">
                  <wp:posOffset>-521335</wp:posOffset>
                </wp:positionH>
                <wp:positionV relativeFrom="paragraph">
                  <wp:posOffset>2691765</wp:posOffset>
                </wp:positionV>
                <wp:extent cx="165735" cy="165735"/>
                <wp:effectExtent l="0" t="0" r="5715" b="5715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735" cy="165735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66F9B" id="KSO_Shape" o:spid="_x0000_s1026" style="position:absolute;left:0;text-align:left;margin-left:-41.05pt;margin-top:211.95pt;width:13.05pt;height:13.05pt;z-index:251642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98700,229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" path="m494084,1279525r350095,l849841,1279752r5661,908l860710,1282023r4982,1816l870674,1286109r4529,2952l879732,1292467r3850,3405l887205,1299959r3397,4314l893320,1308814r2264,4995l897396,1319031r1585,5449l899660,1329702r453,5676l900113,1818531r-453,5903l898981,1829883r-1585,5449l895584,1840554r-2264,4768l890602,1850090r-3397,4314l883582,1858264r-3850,3633l875203,1865302r-4529,2498l865692,1870524r-4982,1590l855502,1873476r-5661,1135l844179,1874838r-350095,l488423,1874611r-5662,-1135l477326,1872114r-4755,-1590l467589,1867800r-4529,-2498l458531,1861897r-4076,-3633l450831,1854404r-3170,-4314l444944,1845322r-2265,-4768l440868,1835332r-1586,-5449l438603,1824434r-453,-5903l438150,1335378r453,-5676l439282,1324480r1586,-5449l442679,1313809r2265,-4995l447661,1304273r3170,-4314l454455,1295872r4076,-3405l463060,1289061r4529,-2952l472571,1283839r4755,-1816l482761,1280660r5662,-908l494084,1279525xm1168971,903287r349697,l1524553,903514r5432,681l1535418,905557r5206,2043l1545377,909870r4753,2951l1554430,915999r3848,3405l1561900,923717r3395,4086l1567784,932343r2490,4994l1572085,942558r1358,5448l1574575,953681r226,5674l1574801,1818542r-226,5902l1573443,1829892r-1358,5448l1570274,1840560r-2490,4767l1565295,1850094r-3395,4313l1558278,1858266r-3848,3632l1550130,1865303r-4753,2497l1540624,1870524r-5206,1589l1529985,1873475r-5432,1135l1518668,1874837r-349697,l1163312,1874610r-5658,-1135l1152221,1872113r-4979,-1589l1142262,1867800r-4526,-2497l1133435,1861898r-4074,-3632l1125740,1854407r-2943,-4313l1119855,1845327r-2490,-4767l1115554,1835340r-1358,-5448l1113291,1824444r-453,-5902l1112838,959355r453,-5674l1114196,948006r1358,-5448l1117365,937337r2490,-4994l1122797,927803r2943,-4086l1129361,919404r4074,-3405l1137736,912821r4526,-2951l1147242,907600r4979,-2043l1157654,904195r5658,-681l1168971,903287xm1841899,450850r350041,l2197604,451077r5664,908l2208706,453573r5211,1815l2218674,457657r4532,2723l2227510,463556r4079,3630l2235214,471271r3171,4311l2241104,480119r2492,4765l2245636,490103r1132,5445l2247675,501221r226,5672l2247901,1818568r-226,5900l2246768,1829913r-1132,5445l2243596,1840577r-2492,4765l2238385,1850107r-3171,4311l2231589,1858275r-4079,3630l2223206,1865309r-4532,2495l2213917,1870527r-5211,1588l2203268,1873477r-5664,1134l2191940,1874838r-350041,l1836235,1874611r-5437,-1134l1825360,1872115r-5211,-1588l1815165,1867804r-4532,-2495l1806329,1861905r-3852,-3630l1798852,1854418r-3398,-4311l1792508,1845342r-2265,-4765l1788430,1835358r-1586,-5445l1786165,1824468r-227,-5900l1785938,506893r227,-5672l1786844,495548r1586,-5445l1790243,484884r2265,-4765l1795454,475582r3398,-4311l1802477,467186r3852,-3630l1810633,460380r4532,-2723l1820149,455388r5211,-1815l1830798,451985r5437,-908l1841899,450850xm1458752,38100r2946,l1464870,38100r3173,227l1470989,38554r2946,681l1477107,40143r2720,682l1482773,42187r2945,1135l1488438,44684r2719,1816l1493876,48317r2267,1816l1498409,52176r2266,2271l1502714,56490r2040,2724l1506567,61485r1586,2951l1509739,66934r1360,2724l1512005,72609r1133,2725l1514045,78512r680,3179l1515178,84642r227,3179l1543051,488083r,5222l1542371,498754r-680,5222l1540105,509198r-2039,4767l1535800,518506r-2946,4314l1529908,526906r-3626,3633l1522429,533944r-4079,3179l1513592,539620r-4533,2043l1503847,543253r-5212,1362l1493197,545069r-4986,227l1482999,544842r-4985,-908l1473481,542799r-3852,-1362l1466003,539847r-3399,-2043l1459205,535761r-3173,-2271l1453086,530766r-2719,-2725l1447874,525090r-2492,-2951l1443342,518733r-1813,-3633l1439943,511468r-1360,-3860l1437677,503749r-907,-4087l1436317,495348,1419775,256735r-15183,23384l1396434,292606r-8838,12260l1378531,317580r-9517,13168l1359270,343916r-10425,13395l1338421,370933r-11104,13849l1315760,398632r-12010,14303l1291513,426784r-12690,14530l1265679,455390r-13597,14530l1233500,488991r-19035,18617l1195430,525998r-19715,17709l1156226,560961r-20168,16801l1115663,594336r-20622,16119l1074193,625893r-21075,15212l1031590,655408r-21528,14303l988081,683333r-21982,13168l943891,709442r-22887,12260l906954,729194r-14503,7038l878174,743497r-14503,6812l848941,756893r-14729,6584l819482,769834r-14956,5902l789569,781866r-14956,5676l759430,793218r-15183,5222l729064,803435r-15409,5222l698472,813197r-15863,4768l667199,822279r-15636,4086l635701,830452r-15637,3632l604202,837717r-16090,3633l572249,844528r-16316,2951l539618,850431r-16090,2497l507212,855653r-16316,2270l474353,859966r-16316,1817l441268,863372r-16542,1589l419287,865188r-5212,-454l409089,863826r-4985,-1362l400252,861329r-3626,-1590l393227,857923r-3400,-2043l386882,853609r-2946,-2724l381216,848161r-2719,-2952l376231,842258r-2040,-3406l372378,835447r-1812,-3633l369206,827955r-907,-3860l367620,820008r-680,-4086l366713,810473r454,-5449l368073,799802r1133,-4768l371472,790040r2266,-4768l376231,780958r3172,-4086l383029,773239r3853,-3632l390961,766882r4305,-2951l400252,761887r4985,-1816l410222,758709r5439,-454l431071,756666r14956,-1590l461210,753714r14956,-1816l491123,749854r14956,-2497l521035,745087r14730,-2498l550495,739638r14729,-2725l579728,733735r14503,-3406l608734,726697r14276,-3633l637287,719432r14276,-4087l665613,711259r14277,-4314l693713,702404r14050,-4540l721586,692869r13597,-4995l749233,682652r13370,-5222l776199,671755r13370,-5676l803166,660176r13370,-5903l829679,648143r13144,-6584l855966,634975r12917,-6811l889505,617039r20621,-11579l930068,593655r20169,-12714l970178,568000r19489,-13168l1008929,540982r19035,-14076l1046773,512149r18582,-14984l1083937,481726r18129,-15665l1119742,449714r17902,-16573l1154866,416113r16996,-17254l1184779,385236r12690,-13395l1209480,358219r11557,-13622l1232367,331429r10878,-13168l1253895,305093r9971,-12487l1273384,279665r9291,-12487l1291739,255145r8385,-12259l1308282,231307r7931,-11579l1330263,197706r-222305,83321l1102746,282390r-5212,1135l1092322,283979r-5212,l1081898,283752r-5212,-908l1071927,281255r-4759,-1817l1062636,277168r-4533,-2952l1054251,270811r-3852,-3633l1047226,263319r-3172,-4314l1041561,254237r-2266,-4767l1037482,244021r-907,-5222l1036122,233350r,-4995l1036349,223134r906,-4995l1038841,213144r1813,-4768l1042920,203836r2946,-4541l1049266,195435r3625,-3859l1056744,188170r4305,-2951l1065582,182494r4985,-2043l1443569,41279r2719,-909l1449461,39462r3172,-681l1455579,38327r3173,-227xm102528,r5443,454l113189,681r5217,680l123169,2268r5217,1135l133376,4764r4537,1814l142450,8393r4763,2041l151523,12476r4536,2495l160143,17693r4082,2949l168082,23590r3629,3403l175340,30169r3403,3629l181918,37427r3176,4083l188043,45593r2495,4083l193033,53986r2041,4310l197343,63059r1814,4537l200745,72359r1361,4763l203467,82340r681,4990l205055,92320r227,5217l205509,102981r,1989984l2195719,2092965r5444,227l2206380,2093419r5217,907l2216587,2095233r4991,1134l2226568,2097501r4537,1815l2235868,2101131r4537,2041l2244714,2105667r4537,2269l2253334,2110658r4083,2948l2261273,2116328r3629,3403l2268532,2123133r3402,3630l2275337,2130619r2948,3856l2281234,2138331r2495,4083l2286224,2146724r2496,4536l2290761,2155797r1815,4763l2294164,2165324r1134,4763l2296659,2175304r680,4764l2298246,2185285r227,5444l2298700,2195946r-227,5217l2298246,2206380r-907,5217l2296659,2216361r-1361,5217l2294164,2226568r-1588,4537l2290761,2235868r-2041,4537l2286224,2244941r-2495,4310l2281234,2253334r-2949,4083l2275337,2261273r-3403,3629l2268532,2268532r-3630,3402l2261273,2275337r-3856,2722l2253334,2281234r-4083,2495l2244714,2286451r-4309,2042l2235868,2290534r-4763,1815l2226568,2294164r-4990,1134l2216587,2296659r-4990,907l2206380,2298246r-5217,227l2195719,2298700r-2093191,l97310,2298473r-5217,-227l86876,2297566r-4990,-907l77122,2295298r-4990,-1134l67142,2292349r-4537,-1815l57842,2288493r-4310,-2042l49449,2283729r-4310,-2495l41283,2278059r-4083,-2722l33344,2271934r-3629,-3402l26539,2264902r-3175,-3629l20188,2257417r-2722,-4083l14517,2249251r-2268,-4310l9981,2240405r-2042,-4537l6125,2231105r-1588,-4537l2949,2221578r-907,-5217l907,2211597r-453,-5217l,2201163r,-5217l,102981,,97537,454,92320,907,87330,2042,82340r907,-5218l4537,72359,6125,67596,7939,63059,9981,58296r2268,-4310l14517,49676r2949,-4083l20188,41510r3176,-4083l26539,33798r3176,-3629l33344,26993r3856,-3403l41283,20642r3856,-2949l49449,14971r4083,-2495l57842,10434,62605,8393,67142,6578,72132,4764,77122,3403,81886,2268r4990,-907l92093,681,97310,454,102528,xe" fillcolor="window" stroked="f">
                <v:path arrowok="t" o:connecttype="custom" o:connectlocs="63706,93432;64865,131541;62775,134667;34072,134864;31672,131934;32505,93726;84282,65126;112612,66599;113444,131934;111078,134864;82356,134667;80268,131541;81426,66289;158038,32506;161386,34289;161909,132328;159246,134978;130546,134488;128765,131118;130235,33422;105616,2747;107708,3484;109015,5235;111041,36713;108427,39168;105208,38628;103656,36320;97251,25762;87562,36598;72825,48286;60146,55046;49216,58975;37746,61496;29136,62183;26979,60481;26620,57322;29217,54801;38628,53540;49020,50970;58872,47173;71354,40003;84491,28758;92480,19263;78380,20475;75276,18674;75031,15024;104277,2911;9257,245;12380,1946;14359,4874;158703,150918;162170,151981;164656,154467;165719,157950;165015,161532;162759,164247;159455,165653;5201,165408;2142,163560;327,160534;65,6296;1456,2993;4170,752" o:connectangles="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81005E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B478DF8" wp14:editId="40E7982C">
                <wp:simplePos x="0" y="0"/>
                <wp:positionH relativeFrom="column">
                  <wp:posOffset>-588645</wp:posOffset>
                </wp:positionH>
                <wp:positionV relativeFrom="paragraph">
                  <wp:posOffset>1089025</wp:posOffset>
                </wp:positionV>
                <wp:extent cx="317500" cy="317500"/>
                <wp:effectExtent l="0" t="0" r="6350" b="63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92AD253" id="椭圆 15" o:spid="_x0000_s1026" style="position:absolute;left:0;text-align:left;margin-left:-46.35pt;margin-top:85.75pt;width:25pt;height:2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" fillcolor="#3195c7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7413D0E" wp14:editId="6CD00718">
                <wp:simplePos x="0" y="0"/>
                <wp:positionH relativeFrom="column">
                  <wp:posOffset>-127635</wp:posOffset>
                </wp:positionH>
                <wp:positionV relativeFrom="paragraph">
                  <wp:posOffset>8328025</wp:posOffset>
                </wp:positionV>
                <wp:extent cx="6094730" cy="10566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73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457C7B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  <w:ind w:firstLineChars="100" w:firstLine="210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作为一位财务专业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的职场新人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，我以积极主动的工作态度来迎接工作中的每一个挑战。善于沟通，有一定团队协作经验，具备一定的活动策划和组织协调能力。良好的心态和责任感，吃苦耐劳，擅于管理时间，勇于面对变化和挑战。习惯制定切实可行的学习计划，上岗后能积极主动学习岗位所需知识技能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13D0E" id="矩形 8" o:spid="_x0000_s1029" style="position:absolute;left:0;text-align:left;margin-left:-10.05pt;margin-top:655.75pt;width:479.9pt;height:83.2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" filled="f" stroked="f">
                <v:textbox style="mso-fit-shape-to-text:t">
                  <w:txbxContent>
                    <w:p w14:paraId="6A457C7B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  <w:ind w:firstLineChars="100" w:firstLine="210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作为一位财务专业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的职场新人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，我以积极主动的工作态度来迎接工作中的每一个挑战。善于沟通，有一定团队协作经验，具备一定的活动策划和组织协调能力。良好的心态和责任感，吃苦耐劳，擅于管理时间，勇于面对变化和挑战。习惯制定切实可行的学习计划，上岗后能积极主动学习岗位所需知识技能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3AD08BA" wp14:editId="2034755B">
                <wp:simplePos x="0" y="0"/>
                <wp:positionH relativeFrom="column">
                  <wp:posOffset>-127635</wp:posOffset>
                </wp:positionH>
                <wp:positionV relativeFrom="paragraph">
                  <wp:posOffset>6536690</wp:posOffset>
                </wp:positionV>
                <wp:extent cx="6113145" cy="10566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14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8F6D91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语言类：大学英语六级证书，普通话二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甲资格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96B40B1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软件类：熟练掌握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PS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PR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AU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Final Cut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等视音频编辑软件以及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办公软件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 w14:paraId="229DD185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荣誉类：大一、大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二获得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华南大学三等奖学金、华南大学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2013-2014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年度优秀团员</w:t>
                            </w:r>
                          </w:p>
                          <w:p w14:paraId="1B7BA1AD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活动类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：华南电子科技大学摄影大赛二等奖，创业计划大赛亚军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D08BA" id="矩形 7" o:spid="_x0000_s1030" style="position:absolute;left:0;text-align:left;margin-left:-10.05pt;margin-top:514.7pt;width:481.35pt;height:83.2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" filled="f" stroked="f">
                <v:textbox style="mso-fit-shape-to-text:t">
                  <w:txbxContent>
                    <w:p w14:paraId="608F6D91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语言类：大学英语六级证书，普通话二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甲资格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96B40B1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软件类：熟练掌握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PS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PR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AU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和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Final Cut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等视音频编辑软件以及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Office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办公软件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</w:p>
                    <w:p w14:paraId="229DD185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荣誉类：大一、大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二获得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华南大学三等奖学金、华南大学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2013-2014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年度优秀团员</w:t>
                      </w:r>
                    </w:p>
                    <w:p w14:paraId="1B7BA1AD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活动类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71D28"/>
                          <w:kern w:val="24"/>
                          <w:sz w:val="21"/>
                          <w:szCs w:val="21"/>
                        </w:rPr>
                        <w:t>：华南电子科技大学摄影大赛二等奖，创业计划大赛亚军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786D6DD" wp14:editId="2AED959B">
                <wp:simplePos x="0" y="0"/>
                <wp:positionH relativeFrom="column">
                  <wp:posOffset>-127635</wp:posOffset>
                </wp:positionH>
                <wp:positionV relativeFrom="paragraph">
                  <wp:posOffset>3082290</wp:posOffset>
                </wp:positionV>
                <wp:extent cx="6101080" cy="27457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0" cy="274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08C5B5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 xml:space="preserve">2015.07-2015.09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>农村信用合作联社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>大堂经理助理</w:t>
                            </w:r>
                          </w:p>
                          <w:p w14:paraId="5B9590BC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 w14:paraId="13DE704A" w14:textId="77777777" w:rsidR="00923A1B" w:rsidRDefault="003D1322">
                            <w:pPr>
                              <w:pStyle w:val="1"/>
                              <w:spacing w:line="380" w:lineRule="exact"/>
                              <w:ind w:firstLineChars="100" w:firstLine="21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负责接待客户，帮助客户填写一些资料给他们提供咨询业务；对银行的基本业务比较熟悉，能协助银行内部人员办理业务；打印对账单利息单等文件，帮助柜台人员复制必要的资料等。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在信用合作社工作期间，我学到了很多金融方面的知识，熟悉了银行的各类业务和产品，更重要的是学会了和客户交流的经验和一些营销的技巧。</w:t>
                            </w:r>
                          </w:p>
                          <w:p w14:paraId="57868140" w14:textId="77777777" w:rsidR="00923A1B" w:rsidRDefault="00923A1B">
                            <w:pPr>
                              <w:spacing w:line="380" w:lineRule="exact"/>
                              <w:ind w:left="360"/>
                            </w:pPr>
                          </w:p>
                          <w:p w14:paraId="5E196132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>2013.09-2014.09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>学生会勤工助学部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>协助助理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EB2990D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74A6520C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  <w:ind w:firstLineChars="100" w:firstLine="21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进行学生会部门之间的协调，负责对学生会内部的组织管理；对学生会主办活动进行部门配合的协助，保证活动组织效果；完成大学勤工助学中心的临时工作任务，有不错的应变能力。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6D6DD" id="矩形 6" o:spid="_x0000_s1031" style="position:absolute;left:0;text-align:left;margin-left:-10.05pt;margin-top:242.7pt;width:480.4pt;height:216.2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" filled="f" stroked="f">
                <v:textbox style="mso-fit-shape-to-text:t">
                  <w:txbxContent>
                    <w:p w14:paraId="3008C5B5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 xml:space="preserve">2015.07-2015.09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>农村信用合作联社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>大堂经理助理</w:t>
                      </w:r>
                    </w:p>
                    <w:p w14:paraId="5B9590BC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71D28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 w14:paraId="13DE704A" w14:textId="77777777" w:rsidR="00923A1B" w:rsidRDefault="003D1322">
                      <w:pPr>
                        <w:pStyle w:val="1"/>
                        <w:spacing w:line="380" w:lineRule="exact"/>
                        <w:ind w:firstLineChars="100" w:firstLine="21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71D28"/>
                          <w:kern w:val="24"/>
                          <w:sz w:val="21"/>
                          <w:szCs w:val="21"/>
                        </w:rPr>
                        <w:t>负责接待客户，帮助客户填写一些资料给他们提供咨询业务；对银行的基本业务比较熟悉，能协助银行内部人员办理业务；打印对账单利息单等文件，帮助柜台人员复制必要的资料等。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71D28"/>
                          <w:kern w:val="24"/>
                          <w:sz w:val="21"/>
                          <w:szCs w:val="21"/>
                        </w:rPr>
                        <w:t>在信用合作社工作期间，我学到了很多金融方面的知识，熟悉了银行的各类业务和产品，更重要的是学会了和客户交流的经验和一些营销的技巧。</w:t>
                      </w:r>
                    </w:p>
                    <w:p w14:paraId="57868140" w14:textId="77777777" w:rsidR="00923A1B" w:rsidRDefault="00923A1B">
                      <w:pPr>
                        <w:spacing w:line="380" w:lineRule="exact"/>
                        <w:ind w:left="360"/>
                      </w:pPr>
                    </w:p>
                    <w:p w14:paraId="5E196132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>2013.09-2014.09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>学生会勤工助学部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>协助助理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0EB2990D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color w:val="071D2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71D28"/>
                          <w:kern w:val="24"/>
                          <w:sz w:val="21"/>
                          <w:szCs w:val="21"/>
                        </w:rPr>
                        <w:t>工作描述：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71D28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74A6520C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  <w:ind w:firstLineChars="100" w:firstLine="21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71D28"/>
                          <w:kern w:val="24"/>
                          <w:sz w:val="21"/>
                          <w:szCs w:val="21"/>
                        </w:rPr>
                        <w:t>进行学生会部门之间的协调，负责对学生会内部的组织管理；对学生会主办活动进行部门配合的协助，保证活动组织效果；完成大学勤工助学中心的临时工作任务，有不错的应变能力。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791336C" wp14:editId="186EA774">
                <wp:simplePos x="0" y="0"/>
                <wp:positionH relativeFrom="column">
                  <wp:posOffset>-127635</wp:posOffset>
                </wp:positionH>
                <wp:positionV relativeFrom="paragraph">
                  <wp:posOffset>1505585</wp:posOffset>
                </wp:positionV>
                <wp:extent cx="6103620" cy="81534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81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FED7A5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 xml:space="preserve">2012.09-2016.07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>华南电子科技大学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>财务管理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>本科学士</w:t>
                            </w:r>
                          </w:p>
                          <w:p w14:paraId="18A3A950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主修课程：管理学，微观经济学，宏观经济学，统计学，管理信息系统，会计学，财务管理，公司理财，经济法，人力资源管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理，市场营销，企业战略管理等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1336C" id="矩形 5" o:spid="_x0000_s1032" style="position:absolute;left:0;text-align:left;margin-left:-10.05pt;margin-top:118.55pt;width:480.6pt;height:64.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" filled="f" stroked="f">
                <v:textbox style="mso-fit-shape-to-text:t">
                  <w:txbxContent>
                    <w:p w14:paraId="31FED7A5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 xml:space="preserve">2012.09-2016.07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>华南电子科技大学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>财务管理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>本科学士</w:t>
                      </w:r>
                    </w:p>
                    <w:p w14:paraId="18A3A950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71D28"/>
                          <w:kern w:val="24"/>
                          <w:sz w:val="21"/>
                          <w:szCs w:val="21"/>
                        </w:rPr>
                        <w:t>主修课程：管理学，微观经济学，宏观经济学，统计学，管理信息系统，会计学，财务管理，公司理财，经济法，人力资源管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71D28"/>
                          <w:kern w:val="24"/>
                          <w:sz w:val="21"/>
                          <w:szCs w:val="21"/>
                        </w:rPr>
                        <w:t>理，市场营销，企业战略管理等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681AD24C" wp14:editId="6802A08C">
                <wp:simplePos x="0" y="0"/>
                <wp:positionH relativeFrom="column">
                  <wp:posOffset>-1155065</wp:posOffset>
                </wp:positionH>
                <wp:positionV relativeFrom="paragraph">
                  <wp:posOffset>-934720</wp:posOffset>
                </wp:positionV>
                <wp:extent cx="7567295" cy="10706100"/>
                <wp:effectExtent l="0" t="0" r="146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700" y="31750"/>
                          <a:ext cx="7567295" cy="1070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0.95pt;margin-top:-73.6pt;height:843pt;width:595.85pt;z-index:-251697152;v-text-anchor:middle;mso-width-relative:page;mso-height-relative:page;" fillcolor="#FFFFFF [3212]" filled="t" stroked="f" coordsize="21600,21600" o:gfxdata="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7&#10;vbn63QAAAA8BAAAPAAAAAAAAAAEAIAAAACIAAABkcnMvZG93bnJldi54bWxQSwECFAAUAAAACACH&#10;TuJAvSwYrFgCAACIBAAADgAAAAAAAAABACAAAAAs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7D60D20" wp14:editId="79C25E89">
                <wp:simplePos x="0" y="0"/>
                <wp:positionH relativeFrom="column">
                  <wp:posOffset>1009650</wp:posOffset>
                </wp:positionH>
                <wp:positionV relativeFrom="paragraph">
                  <wp:posOffset>1209675</wp:posOffset>
                </wp:positionV>
                <wp:extent cx="4968240" cy="0"/>
                <wp:effectExtent l="0" t="13970" r="3810" b="2413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240" cy="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9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9.5pt;margin-top:95.25pt;height:0pt;width:391.2pt;z-index:251631616;mso-width-relative:page;mso-height-relative:page;" filled="f" stroked="t" coordsize="21600,21600" o:gfxdata="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5NgOjXAAAACwEA&#10;AA8AAAAAAAAAAQAgAAAAIgAAAGRycy9kb3ducmV2LnhtbFBLAQIUABQAAAAIAIdO4kAa479U4gEA&#10;AJYDAAAOAAAAAAAAAAEAIAAAACYBAABkcnMvZTJvRG9jLnhtbFBLBQYAAAAABgAGAFkBAAB6BQAA&#10;AAA=&#10;">
                <v:fill on="f" focussize="0,0"/>
                <v:stroke weight="2.25pt" color="#F2F2F2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0B1ACC6" wp14:editId="2B3DFD46">
                <wp:simplePos x="0" y="0"/>
                <wp:positionH relativeFrom="column">
                  <wp:posOffset>1009650</wp:posOffset>
                </wp:positionH>
                <wp:positionV relativeFrom="paragraph">
                  <wp:posOffset>6233160</wp:posOffset>
                </wp:positionV>
                <wp:extent cx="4968240" cy="0"/>
                <wp:effectExtent l="0" t="13970" r="3810" b="2413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8240" cy="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9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9.5pt;margin-top:490.8pt;height:0pt;width:391.2pt;z-index:251632640;mso-width-relative:page;mso-height-relative:page;" filled="f" stroked="t" coordsize="21600,21600" o:gfxdata="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M&#10;tIQD2AAAAAsBAAAPAAAAAAAAAAEAIAAAACIAAABkcnMvZG93bnJldi54bWxQSwECFAAUAAAACACH&#10;TuJA9BIpHOsBAACgAwAADgAAAAAAAAABACAAAAAnAQAAZHJzL2Uyb0RvYy54bWxQSwUGAAAAAAYA&#10;BgBZAQAAhAUAAAAA&#10;">
                <v:fill on="f" focussize="0,0"/>
                <v:stroke weight="2.25pt" color="#F2F2F2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2A3C00" wp14:editId="634C901C">
                <wp:simplePos x="0" y="0"/>
                <wp:positionH relativeFrom="column">
                  <wp:posOffset>1009650</wp:posOffset>
                </wp:positionH>
                <wp:positionV relativeFrom="paragraph">
                  <wp:posOffset>8024495</wp:posOffset>
                </wp:positionV>
                <wp:extent cx="4968240" cy="0"/>
                <wp:effectExtent l="0" t="13970" r="3810" b="2413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8240" cy="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9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9.5pt;margin-top:631.85pt;height:0pt;width:391.2pt;z-index:251633664;mso-width-relative:page;mso-height-relative:page;" filled="f" stroked="t" coordsize="21600,21600" o:gfxdata="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5nh&#10;rdkAAAANAQAADwAAAAAAAAABACAAAAAiAAAAZHJzL2Rvd25yZXYueG1sUEsBAhQAFAAAAAgAh07i&#10;QBbOjAroAQAAoAMAAA4AAAAAAAAAAQAgAAAAKAEAAGRycy9lMm9Eb2MueG1sUEsFBgAAAAAGAAYA&#10;WQEAAIIFAAAAAA==&#10;">
                <v:fill on="f" focussize="0,0"/>
                <v:stroke weight="2.25pt" color="#F2F2F2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B416049" wp14:editId="6ECF0FE9">
                <wp:simplePos x="0" y="0"/>
                <wp:positionH relativeFrom="column">
                  <wp:posOffset>1656080</wp:posOffset>
                </wp:positionH>
                <wp:positionV relativeFrom="paragraph">
                  <wp:posOffset>2783205</wp:posOffset>
                </wp:positionV>
                <wp:extent cx="4319905" cy="0"/>
                <wp:effectExtent l="0" t="13970" r="4445" b="2413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9905" cy="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9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FE5D6" id="直接连接符 41" o:spid="_x0000_s1026" style="position:absolute;left:0;text-align:lef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pt,219.15pt" to="470.5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" strokecolor="#f2f2f2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4461C4E" wp14:editId="40B8D412">
                <wp:simplePos x="0" y="0"/>
                <wp:positionH relativeFrom="column">
                  <wp:posOffset>-439420</wp:posOffset>
                </wp:positionH>
                <wp:positionV relativeFrom="paragraph">
                  <wp:posOffset>1388110</wp:posOffset>
                </wp:positionV>
                <wp:extent cx="0" cy="8007350"/>
                <wp:effectExtent l="19050" t="0" r="1905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7606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3195C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34.6pt;margin-top:109.3pt;height:630.5pt;width:0pt;z-index:251620352;mso-width-relative:page;mso-height-relative:page;" filled="f" stroked="t" coordsize="21600,21600" o:gfxdata="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Lx2VNgAAAAMAQAADwAAAAAAAAABACAAAAAi&#10;AAAAZHJzL2Rvd25yZXYueG1sUEsBAhQAFAAAAAgAh07iQHZDuy7RAQAAcgMAAA4AAAAAAAAAAQAg&#10;AAAAJwEAAGRycy9lMm9Eb2MueG1sUEsFBgAAAAAGAAYAWQEAAGoFAAAAAA==&#10;">
                <v:fill on="f" focussize="0,0"/>
                <v:stroke weight="2.25pt" color="#3195C7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BB0C72A" wp14:editId="73FE3E14">
                <wp:simplePos x="0" y="0"/>
                <wp:positionH relativeFrom="column">
                  <wp:posOffset>-127635</wp:posOffset>
                </wp:positionH>
                <wp:positionV relativeFrom="paragraph">
                  <wp:posOffset>1051560</wp:posOffset>
                </wp:positionV>
                <wp:extent cx="2030095" cy="33591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863DE3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95C7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0C72A" id="矩形 9" o:spid="_x0000_s1033" style="position:absolute;left:0;text-align:left;margin-left:-10.05pt;margin-top:82.8pt;width:159.85pt;height:26.4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" filled="f" stroked="f">
                <v:textbox style="mso-fit-shape-to-text:t">
                  <w:txbxContent>
                    <w:p w14:paraId="63863DE3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95C7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25F9F13" wp14:editId="79666614">
                <wp:simplePos x="0" y="0"/>
                <wp:positionH relativeFrom="column">
                  <wp:posOffset>-127635</wp:posOffset>
                </wp:positionH>
                <wp:positionV relativeFrom="paragraph">
                  <wp:posOffset>2623185</wp:posOffset>
                </wp:positionV>
                <wp:extent cx="2030095" cy="33591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6B0E0B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95C7"/>
                                <w:kern w:val="24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95C7"/>
                                <w:kern w:val="24"/>
                                <w:sz w:val="28"/>
                                <w:szCs w:val="28"/>
                              </w:rPr>
                              <w:t>&amp;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95C7"/>
                                <w:kern w:val="24"/>
                                <w:sz w:val="28"/>
                                <w:szCs w:val="28"/>
                              </w:rPr>
                              <w:t>实践经历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F9F13" id="矩形 10" o:spid="_x0000_s1034" style="position:absolute;left:0;text-align:left;margin-left:-10.05pt;margin-top:206.55pt;width:159.85pt;height:26.4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" filled="f" stroked="f">
                <v:textbox style="mso-fit-shape-to-text:t">
                  <w:txbxContent>
                    <w:p w14:paraId="326B0E0B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95C7"/>
                          <w:kern w:val="24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95C7"/>
                          <w:kern w:val="24"/>
                          <w:sz w:val="28"/>
                          <w:szCs w:val="28"/>
                        </w:rPr>
                        <w:t>&amp;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95C7"/>
                          <w:kern w:val="24"/>
                          <w:sz w:val="28"/>
                          <w:szCs w:val="28"/>
                        </w:rPr>
                        <w:t>实践经历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86706B9" wp14:editId="5379D1FB">
                <wp:simplePos x="0" y="0"/>
                <wp:positionH relativeFrom="column">
                  <wp:posOffset>-127635</wp:posOffset>
                </wp:positionH>
                <wp:positionV relativeFrom="paragraph">
                  <wp:posOffset>6082030</wp:posOffset>
                </wp:positionV>
                <wp:extent cx="2030095" cy="33591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CECE81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95C7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706B9" id="矩形 11" o:spid="_x0000_s1035" style="position:absolute;left:0;text-align:left;margin-left:-10.05pt;margin-top:478.9pt;width:159.85pt;height:26.4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" filled="f" stroked="f">
                <v:textbox style="mso-fit-shape-to-text:t">
                  <w:txbxContent>
                    <w:p w14:paraId="26CECE81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95C7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3795DCF" wp14:editId="6D68198D">
                <wp:simplePos x="0" y="0"/>
                <wp:positionH relativeFrom="column">
                  <wp:posOffset>-127635</wp:posOffset>
                </wp:positionH>
                <wp:positionV relativeFrom="paragraph">
                  <wp:posOffset>7868920</wp:posOffset>
                </wp:positionV>
                <wp:extent cx="2030095" cy="3359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7EE8F8" w14:textId="77777777" w:rsidR="00923A1B" w:rsidRDefault="003D132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3195C7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95DCF" id="矩形 12" o:spid="_x0000_s1036" style="position:absolute;left:0;text-align:left;margin-left:-10.05pt;margin-top:619.6pt;width:159.85pt;height:26.4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" filled="f" stroked="f">
                <v:textbox style="mso-fit-shape-to-text:t">
                  <w:txbxContent>
                    <w:p w14:paraId="117EE8F8" w14:textId="77777777" w:rsidR="00923A1B" w:rsidRDefault="003D132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3195C7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B566002" wp14:editId="3BAE2B48">
                <wp:simplePos x="0" y="0"/>
                <wp:positionH relativeFrom="column">
                  <wp:posOffset>-598805</wp:posOffset>
                </wp:positionH>
                <wp:positionV relativeFrom="paragraph">
                  <wp:posOffset>7867650</wp:posOffset>
                </wp:positionV>
                <wp:extent cx="317500" cy="317500"/>
                <wp:effectExtent l="0" t="0" r="6350" b="63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47.15pt;margin-top:619.5pt;height:25pt;width:25pt;z-index:251637760;v-text-anchor:middle;mso-width-relative:page;mso-height-relative:page;" fillcolor="#3195C7" filled="t" stroked="f" coordsize="21600,21600" o:gfxdata="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bhVoXZAAAADQEAAA8AAAAAAAAA&#10;AQAgAAAAIgAAAGRycy9kb3ducmV2LnhtbFBLAQIUABQAAAAIAIdO4kBHHoLD1wEAAIo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3BF3B0E" wp14:editId="7A495004">
                <wp:simplePos x="0" y="0"/>
                <wp:positionH relativeFrom="column">
                  <wp:posOffset>-598805</wp:posOffset>
                </wp:positionH>
                <wp:positionV relativeFrom="paragraph">
                  <wp:posOffset>6082030</wp:posOffset>
                </wp:positionV>
                <wp:extent cx="317500" cy="317500"/>
                <wp:effectExtent l="0" t="0" r="6350" b="63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47.15pt;margin-top:478.9pt;height:25pt;width:25pt;z-index:251638784;v-text-anchor:middle;mso-width-relative:page;mso-height-relative:page;" fillcolor="#3195C7" filled="t" stroked="f" coordsize="21600,21600" o:gfxdata="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U5E//YAAAADAEAAA8AAAAAAAAA&#10;AQAgAAAAIgAAAGRycy9kb3ducmV2LnhtbFBLAQIUABQAAAAIAIdO4kAcfQ7r2AEAAIoDAAAOAAAA&#10;AAAAAAEAIAAAACc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98F91AD" wp14:editId="43D48D2A">
                <wp:simplePos x="0" y="0"/>
                <wp:positionH relativeFrom="column">
                  <wp:posOffset>-600710</wp:posOffset>
                </wp:positionH>
                <wp:positionV relativeFrom="paragraph">
                  <wp:posOffset>2623820</wp:posOffset>
                </wp:positionV>
                <wp:extent cx="317500" cy="317500"/>
                <wp:effectExtent l="0" t="0" r="6350" b="63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47.3pt;margin-top:206.6pt;height:25pt;width:25pt;z-index:251639808;v-text-anchor:middle;mso-width-relative:page;mso-height-relative:page;" fillcolor="#3195C7" filled="t" stroked="f" coordsize="21600,21600" o:gfxdata="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vWuCrYAAAACwEAAA8AAAAAAAAA&#10;AQAgAAAAIgAAAGRycy9kb3ducmV2LnhtbFBLAQIUABQAAAAIAIdO4kAESbmv2AEAAIoDAAAOAAAA&#10;AAAAAAEAIAAAACc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C384CA3" wp14:editId="26E0F4E3">
                <wp:simplePos x="0" y="0"/>
                <wp:positionH relativeFrom="column">
                  <wp:posOffset>-553720</wp:posOffset>
                </wp:positionH>
                <wp:positionV relativeFrom="paragraph">
                  <wp:posOffset>1158875</wp:posOffset>
                </wp:positionV>
                <wp:extent cx="227965" cy="159385"/>
                <wp:effectExtent l="0" t="0" r="635" b="0"/>
                <wp:wrapNone/>
                <wp:docPr id="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8050" cy="1593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2" o:spid="_x0000_s1026" o:spt="100" style="position:absolute;left:0pt;margin-left:-43.6pt;margin-top:91.25pt;height:12.55pt;width:17.95pt;z-index:251640832;mso-width-relative:page;mso-height-relative:page;" fillcolor="#FFFFFF" filled="t" stroked="f" coordsize="263,184" o:gfxdata="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N7Xh1raAAAACwEAAA8AAAAAAAAAAQAg&#10;AAAAIgAAAGRycy9kb3ducmV2LnhtbFBLAQIUABQAAAAIAIdO4kBDpFGDYwUAAFwZAAAOAAAAAAAA&#10;AAEAIAAAACkBAABkcnMvZTJvRG9jLnhtbFBLBQYAAAAABgAGAFkBAAD+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F1F82FB" wp14:editId="08B987D8">
                <wp:simplePos x="0" y="0"/>
                <wp:positionH relativeFrom="column">
                  <wp:posOffset>-518795</wp:posOffset>
                </wp:positionH>
                <wp:positionV relativeFrom="paragraph">
                  <wp:posOffset>7926070</wp:posOffset>
                </wp:positionV>
                <wp:extent cx="158750" cy="200660"/>
                <wp:effectExtent l="0" t="0" r="0" b="9525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8448" cy="200568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14CD3" id="KSO_Shape" o:spid="_x0000_s1026" style="position:absolute;left:0;text-align:left;margin-left:-40.85pt;margin-top:624.1pt;width:12.5pt;height:15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<v:path arrowok="t" o:connecttype="custom" o:connectlocs="47969,88084;60881,94766;60183,98684;59377,103379;60934,108370;87133,158495;83590,107324;84583,102226;83509,98040;86516,94337;98918,87494;110272,88111;118621,96349;125815,105580;131827,115830;136498,127288;139827,139980;141679,154014;135827,164399;117225,172368;97710,177493;77577,179694;56264,178728;35192,174354;15032,166706;0,158173;1450,143281;4456,129891;8912,117870;14710,107163;21770,97691;29984,89292;40346,81188;78475,484;87466,2928;95598,7227;102549,13110;108051,20310;111942,28638;113955,37853;113714,48492;110600,59130;104991,68425;97235,75921;86339,81831;78985,83765;71041,84303;62157,83148;53999,80219;46672,75760;40043,69500;34621,61440;31186,52226;29925,42151;30998,32614;34111,23910;38942,16146;45276,9618;52898,4621;61567,1316;70960,0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2E2A4B3" wp14:editId="3BD53960">
                <wp:simplePos x="0" y="0"/>
                <wp:positionH relativeFrom="column">
                  <wp:posOffset>-537845</wp:posOffset>
                </wp:positionH>
                <wp:positionV relativeFrom="paragraph">
                  <wp:posOffset>6141085</wp:posOffset>
                </wp:positionV>
                <wp:extent cx="207010" cy="203200"/>
                <wp:effectExtent l="0" t="0" r="2540" b="6985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7316" cy="203170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42.35pt;margin-top:483.55pt;height:16pt;width:16.3pt;z-index:251643904;v-text-anchor:middle;mso-width-relative:page;mso-height-relative:page;" fillcolor="#FFFFFF" filled="t" stroked="f" coordsize="99,97" o:gfxdata="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06E340" wp14:editId="6949041C">
                <wp:simplePos x="0" y="0"/>
                <wp:positionH relativeFrom="column">
                  <wp:posOffset>-473710</wp:posOffset>
                </wp:positionH>
                <wp:positionV relativeFrom="paragraph">
                  <wp:posOffset>1667510</wp:posOffset>
                </wp:positionV>
                <wp:extent cx="69215" cy="69215"/>
                <wp:effectExtent l="0" t="0" r="26035" b="2603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4" cy="6925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37.3pt;margin-top:131.3pt;height:5.45pt;width:5.45pt;z-index:251644928;v-text-anchor:middle;mso-width-relative:page;mso-height-relative:page;" fillcolor="#3195C7" filled="t" stroked="t" coordsize="21600,21600" o:gfxdata="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s3cmzZAAAACwEAAA8A&#10;AAAAAAAAAQAgAAAAIgAAAGRycy9kb3ducmV2LnhtbFBLAQIUABQAAAAIAIdO4kBWLWvl3QEAALED&#10;AAAOAAAAAAAAAAEAIAAAACgBAABkcnMvZTJvRG9jLnhtbFBLBQYAAAAABgAGAFkBAAB3BQAAAAA=&#10;">
                <v:fill on="t" focussize="0,0"/>
                <v:stroke weight="1.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12F9BBC" wp14:editId="0A7654EA">
                <wp:simplePos x="0" y="0"/>
                <wp:positionH relativeFrom="column">
                  <wp:posOffset>-473710</wp:posOffset>
                </wp:positionH>
                <wp:positionV relativeFrom="paragraph">
                  <wp:posOffset>3210560</wp:posOffset>
                </wp:positionV>
                <wp:extent cx="69215" cy="69215"/>
                <wp:effectExtent l="0" t="0" r="26035" b="2603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4" cy="6925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37.3pt;margin-top:252.8pt;height:5.45pt;width:5.45pt;z-index:251645952;v-text-anchor:middle;mso-width-relative:page;mso-height-relative:page;" fillcolor="#3195C7" filled="t" stroked="t" coordsize="21600,21600" o:gfxdata="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7tPkTaAAAACwEAAA8A&#10;AAAAAAAAAQAgAAAAIgAAAGRycy9kb3ducmV2LnhtbFBLAQIUABQAAAAIAIdO4kApdaHG3AEAALED&#10;AAAOAAAAAAAAAAEAIAAAACkBAABkcnMvZTJvRG9jLnhtbFBLBQYAAAAABgAGAFkBAAB3BQAAAAA=&#10;">
                <v:fill on="t" focussize="0,0"/>
                <v:stroke weight="1.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8A451C6" wp14:editId="52E1FEAE">
                <wp:simplePos x="0" y="0"/>
                <wp:positionH relativeFrom="column">
                  <wp:posOffset>-473710</wp:posOffset>
                </wp:positionH>
                <wp:positionV relativeFrom="paragraph">
                  <wp:posOffset>4671695</wp:posOffset>
                </wp:positionV>
                <wp:extent cx="69215" cy="69215"/>
                <wp:effectExtent l="0" t="0" r="26035" b="2603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4" cy="6925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37.3pt;margin-top:367.85pt;height:5.45pt;width:5.45pt;z-index:251646976;v-text-anchor:middle;mso-width-relative:page;mso-height-relative:page;" fillcolor="#3195C7" filled="t" stroked="t" coordsize="21600,21600" o:gfxdata="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JDIiS2gAAAAsBAAAP&#10;AAAAAAAAAAEAIAAAACIAAABkcnMvZG93bnJldi54bWxQSwECFAAUAAAACACHTuJA4GuPy90BAACx&#10;AwAADgAAAAAAAAABACAAAAApAQAAZHJzL2Uyb0RvYy54bWxQSwUGAAAAAAYABgBZAQAAeAUAAAAA&#10;">
                <v:fill on="t" focussize="0,0"/>
                <v:stroke weight="1.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2F44CD3" wp14:editId="31341EE8">
                <wp:simplePos x="0" y="0"/>
                <wp:positionH relativeFrom="column">
                  <wp:posOffset>-473710</wp:posOffset>
                </wp:positionH>
                <wp:positionV relativeFrom="paragraph">
                  <wp:posOffset>6699885</wp:posOffset>
                </wp:positionV>
                <wp:extent cx="69215" cy="69215"/>
                <wp:effectExtent l="0" t="0" r="26035" b="2603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4" cy="6925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37.3pt;margin-top:527.55pt;height:5.45pt;width:5.45pt;z-index:251648000;v-text-anchor:middle;mso-width-relative:page;mso-height-relative:page;" fillcolor="#3195C7" filled="t" stroked="t" coordsize="21600,21600" o:gfxdata="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XwYo3aAAAADQEAAA8A&#10;AAAAAAAAAQAgAAAAIgAAAGRycy9kb3ducmV2LnhtbFBLAQIUABQAAAAIAIdO4kC7SP3c3AEAALED&#10;AAAOAAAAAAAAAAEAIAAAACkBAABkcnMvZTJvRG9jLnhtbFBLBQYAAAAABgAGAFkBAAB3BQAAAAA=&#10;">
                <v:fill on="t" focussize="0,0"/>
                <v:stroke weight="1.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7928578" wp14:editId="19B3FBF8">
                <wp:simplePos x="0" y="0"/>
                <wp:positionH relativeFrom="column">
                  <wp:posOffset>-473710</wp:posOffset>
                </wp:positionH>
                <wp:positionV relativeFrom="paragraph">
                  <wp:posOffset>8496935</wp:posOffset>
                </wp:positionV>
                <wp:extent cx="69215" cy="69215"/>
                <wp:effectExtent l="0" t="0" r="26035" b="2603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4" cy="6925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C01834B" id="椭圆 27" o:spid="_x0000_s1026" style="position:absolute;left:0;text-align:left;margin-left:-37.3pt;margin-top:669.05pt;width:5.45pt;height:5.4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" fillcolor="#3195c7" strokecolor="white" strokeweight="1.5pt">
                <v:stroke joinstyle="miter"/>
              </v:oval>
            </w:pict>
          </mc:Fallback>
        </mc:AlternateContent>
      </w:r>
    </w:p>
    <w:sectPr w:rsidR="00923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A02B02"/>
    <w:rsid w:val="002E075B"/>
    <w:rsid w:val="003D1322"/>
    <w:rsid w:val="006052B5"/>
    <w:rsid w:val="006228E3"/>
    <w:rsid w:val="00804053"/>
    <w:rsid w:val="0081005E"/>
    <w:rsid w:val="00923A1B"/>
    <w:rsid w:val="00AA4B2F"/>
    <w:rsid w:val="00AE2543"/>
    <w:rsid w:val="0434272C"/>
    <w:rsid w:val="07D1739A"/>
    <w:rsid w:val="147D4173"/>
    <w:rsid w:val="182328B3"/>
    <w:rsid w:val="1CFA1722"/>
    <w:rsid w:val="343436AF"/>
    <w:rsid w:val="37E81116"/>
    <w:rsid w:val="38601E87"/>
    <w:rsid w:val="39EF3FDA"/>
    <w:rsid w:val="3A9529B3"/>
    <w:rsid w:val="3B5E4E2D"/>
    <w:rsid w:val="3B8064B4"/>
    <w:rsid w:val="3BDA6179"/>
    <w:rsid w:val="3C446861"/>
    <w:rsid w:val="3D056E6C"/>
    <w:rsid w:val="531319EB"/>
    <w:rsid w:val="580258C0"/>
    <w:rsid w:val="64F60003"/>
    <w:rsid w:val="79810A49"/>
    <w:rsid w:val="79982AF9"/>
    <w:rsid w:val="7CA02B02"/>
    <w:rsid w:val="7DC10F54"/>
    <w:rsid w:val="7ED0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421D62"/>
  <w15:docId w15:val="{71719FD6-A040-48DC-8285-6F7055B7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表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12304;&#36890;&#29992;&#31616;&#21382;&#12305;&#40575;&#31513;&#21830;&#21153;&#20010;&#20154;&#31616;&#2138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21625D-09C4-4352-8971-781865129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【通用简历】鹿笙商务个人简历求职简历.docx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HuangFu</cp:lastModifiedBy>
  <cp:revision>2</cp:revision>
  <dcterms:created xsi:type="dcterms:W3CDTF">2020-06-30T16:19:00Z</dcterms:created>
  <dcterms:modified xsi:type="dcterms:W3CDTF">2020-06-30T16:19:00Z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